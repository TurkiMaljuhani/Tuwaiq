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06C4" w14:textId="52F25090" w:rsidR="00E414DB" w:rsidRPr="00E414DB" w:rsidRDefault="00E414DB" w:rsidP="00E414DB">
      <w:pPr>
        <w:rPr>
          <w:color w:val="244061" w:themeColor="accent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 wp14:anchorId="6E3D7E46" wp14:editId="7A26F235">
                <wp:simplePos x="0" y="0"/>
                <wp:positionH relativeFrom="column">
                  <wp:posOffset>-1138308</wp:posOffset>
                </wp:positionH>
                <wp:positionV relativeFrom="paragraph">
                  <wp:posOffset>-920750</wp:posOffset>
                </wp:positionV>
                <wp:extent cx="7772400" cy="10058400"/>
                <wp:effectExtent l="0" t="0" r="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dist="25400" dir="54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3C401" id="Rectangle 2" o:spid="_x0000_s1026" style="position:absolute;margin-left:-89.65pt;margin-top:-72.5pt;width:612pt;height:11in;z-index:-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" stroked="f" strokecolor="#4a7ebb" strokeweight="1.5pt">
                <v:fill r:id="rId9" o:title="" recolor="t" type="tile"/>
                <v:shadow on="t" offset="0"/>
                <v:path arrowok="t"/>
                <v:textbox inset=",7.2pt,,7.2pt"/>
              </v:rect>
            </w:pict>
          </mc:Fallback>
        </mc:AlternateContent>
      </w:r>
    </w:p>
    <w:p w14:paraId="249D702F" w14:textId="36455674" w:rsidR="00E414DB" w:rsidRPr="00E414DB" w:rsidRDefault="00E414DB" w:rsidP="00E414DB">
      <w:pPr>
        <w:rPr>
          <w:color w:val="244061" w:themeColor="accent1" w:themeShade="80"/>
          <w:sz w:val="40"/>
          <w:szCs w:val="40"/>
        </w:rPr>
      </w:pPr>
    </w:p>
    <w:p w14:paraId="46E592E4" w14:textId="08906D47" w:rsidR="00E414DB" w:rsidRPr="00E414DB" w:rsidRDefault="00E414DB" w:rsidP="00E414DB">
      <w:pPr>
        <w:rPr>
          <w:color w:val="000000" w:themeColor="text1" w:themeShade="80"/>
          <w:sz w:val="40"/>
          <w:szCs w:val="40"/>
        </w:rPr>
      </w:pPr>
      <w:r w:rsidRPr="00E414DB">
        <w:rPr>
          <w:color w:val="000000" w:themeColor="text1" w:themeShade="80"/>
          <w:sz w:val="40"/>
          <w:szCs w:val="40"/>
        </w:rPr>
        <w:t xml:space="preserve"># Project Proposal </w:t>
      </w:r>
    </w:p>
    <w:p w14:paraId="70410A2B" w14:textId="35221988" w:rsidR="00E414DB" w:rsidRDefault="00E414DB" w:rsidP="00E414DB"/>
    <w:p w14:paraId="0A300F8E" w14:textId="5D1F4741" w:rsidR="00E414DB" w:rsidRPr="006740B3" w:rsidRDefault="00E414DB" w:rsidP="00E414DB">
      <w:pPr>
        <w:rPr>
          <w:color w:val="C00000"/>
          <w:sz w:val="28"/>
          <w:szCs w:val="28"/>
        </w:rPr>
      </w:pPr>
      <w:r w:rsidRPr="006740B3">
        <w:rPr>
          <w:color w:val="C00000"/>
          <w:sz w:val="28"/>
          <w:szCs w:val="28"/>
        </w:rPr>
        <w:t># How To Predicting Used Car Prices?</w:t>
      </w:r>
    </w:p>
    <w:p w14:paraId="70D17ED8" w14:textId="249BBAAA" w:rsidR="00E414DB" w:rsidRDefault="00E414DB" w:rsidP="00E414DB">
      <w:pPr>
        <w:rPr>
          <w:rtl/>
        </w:rPr>
      </w:pPr>
    </w:p>
    <w:p w14:paraId="2FFC1084" w14:textId="7A6A169C" w:rsidR="00E414DB" w:rsidRDefault="00E414DB" w:rsidP="00E414DB">
      <w:pPr>
        <w:rPr>
          <w:b/>
          <w:bCs/>
          <w:lang w:val="en-US"/>
        </w:rPr>
      </w:pPr>
      <w:r w:rsidRPr="006740B3">
        <w:rPr>
          <w:b/>
          <w:bCs/>
        </w:rPr>
        <w:t>Determining whether the listed price of a used car is a challenging task, for many factors that drive a used vehicle’s price on the market. The focus of this project is developing machine learning models that can accurately predict the price of a used car based on its features</w:t>
      </w:r>
      <w:r>
        <w:rPr>
          <w:b/>
          <w:bCs/>
          <w:lang w:val="en-US"/>
        </w:rPr>
        <w:t>.</w:t>
      </w:r>
    </w:p>
    <w:p w14:paraId="74126F18" w14:textId="153A40AA" w:rsidR="00E414DB" w:rsidRPr="006740B3" w:rsidRDefault="00E414DB" w:rsidP="00E414DB">
      <w:pPr>
        <w:rPr>
          <w:b/>
          <w:bCs/>
          <w:lang w:val="en-US"/>
        </w:rPr>
      </w:pPr>
    </w:p>
    <w:p w14:paraId="023CCF14" w14:textId="484287E0" w:rsidR="00E414DB" w:rsidRDefault="00E414DB" w:rsidP="00E414DB">
      <w:pPr>
        <w:rPr>
          <w:color w:val="C00000"/>
          <w:sz w:val="28"/>
          <w:szCs w:val="28"/>
          <w:rtl/>
        </w:rPr>
      </w:pPr>
      <w:r>
        <w:rPr>
          <w:rFonts w:hint="cs"/>
          <w:color w:val="C00000"/>
          <w:sz w:val="28"/>
          <w:szCs w:val="28"/>
          <w:rtl/>
        </w:rPr>
        <w:t xml:space="preserve"> #</w:t>
      </w:r>
      <w:r w:rsidRPr="006740B3">
        <w:rPr>
          <w:color w:val="C00000"/>
          <w:sz w:val="28"/>
          <w:szCs w:val="28"/>
        </w:rPr>
        <w:t>Dataset</w:t>
      </w:r>
    </w:p>
    <w:p w14:paraId="71E0E058" w14:textId="510049F6" w:rsidR="00E414DB" w:rsidRPr="006740B3" w:rsidRDefault="00E414DB" w:rsidP="00E414DB">
      <w:pPr>
        <w:rPr>
          <w:color w:val="C00000"/>
          <w:sz w:val="28"/>
          <w:szCs w:val="28"/>
        </w:rPr>
      </w:pPr>
    </w:p>
    <w:p w14:paraId="5B0B8502" w14:textId="6244CDA0" w:rsidR="00E414DB" w:rsidRDefault="00E414DB" w:rsidP="00E414DB">
      <w:r>
        <w:t xml:space="preserve">To achieve the goal of this study </w:t>
      </w:r>
      <w:r>
        <w:rPr>
          <w:lang w:val="en-US"/>
        </w:rPr>
        <w:t xml:space="preserve">I Choice </w:t>
      </w:r>
      <w:r>
        <w:t xml:space="preserve">the dataset **Saudi Arabia Used Cars Dataset** </w:t>
      </w:r>
      <w:r>
        <w:rPr>
          <w:lang w:val="en-US"/>
        </w:rPr>
        <w:t>From Kaggle</w:t>
      </w:r>
      <w:r>
        <w:t>.  [Kaggle](https://www.kaggle.com/turkibintalib/saudi-arabia-used-cars-dataset).</w:t>
      </w:r>
    </w:p>
    <w:p w14:paraId="63FA8400" w14:textId="6CB89E3D" w:rsidR="00E414DB" w:rsidRDefault="00E414DB" w:rsidP="00E414DB">
      <w:r>
        <w:t>This dataset contains the follwing:</w:t>
      </w:r>
    </w:p>
    <w:p w14:paraId="1CA6F1E2" w14:textId="3A06489A" w:rsidR="00E414DB" w:rsidRDefault="00E414DB" w:rsidP="00E414DB"/>
    <w:p w14:paraId="4B9A2492" w14:textId="02A504A9" w:rsidR="00E414DB" w:rsidRDefault="00E414DB" w:rsidP="00E414DB">
      <w:r>
        <w:rPr>
          <w:rFonts w:ascii="Menlo" w:eastAsia="Times New Roman" w:hAnsi="Menlo" w:cs="Menlo"/>
          <w:noProof/>
          <w:color w:val="BBBBBB"/>
          <w:sz w:val="18"/>
          <w:szCs w:val="18"/>
        </w:rPr>
        <w:drawing>
          <wp:inline distT="0" distB="0" distL="0" distR="0" wp14:anchorId="168B3CEB" wp14:editId="76ACB1F9">
            <wp:extent cx="5943600" cy="1276350"/>
            <wp:effectExtent l="0" t="0" r="0" b="6350"/>
            <wp:docPr id="34" name="Picture 3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DB17" w14:textId="7D67B726" w:rsidR="00E414DB" w:rsidRDefault="00E414DB" w:rsidP="00E414DB"/>
    <w:p w14:paraId="24D6EA55" w14:textId="0978DCBA" w:rsidR="00E414DB" w:rsidRDefault="00E414DB" w:rsidP="00E414DB">
      <w:pPr>
        <w:rPr>
          <w:lang w:val="en-US"/>
        </w:rPr>
      </w:pPr>
      <w:r>
        <w:rPr>
          <w:lang w:val="en-US"/>
        </w:rPr>
        <w:t>8236 Rows and 14 Column’s</w:t>
      </w:r>
    </w:p>
    <w:p w14:paraId="63E884C9" w14:textId="0BD1A8DE" w:rsidR="00E414DB" w:rsidRDefault="00E414DB" w:rsidP="00E414DB">
      <w:pPr>
        <w:rPr>
          <w:lang w:val="en-US"/>
        </w:rPr>
      </w:pPr>
    </w:p>
    <w:p w14:paraId="6A3AFEEA" w14:textId="35C7EB23" w:rsidR="00E414DB" w:rsidRPr="006740B3" w:rsidRDefault="00E414DB" w:rsidP="00E414DB">
      <w:pPr>
        <w:rPr>
          <w:color w:val="C00000"/>
          <w:sz w:val="32"/>
          <w:szCs w:val="32"/>
          <w:lang w:val="en-US"/>
        </w:rPr>
      </w:pPr>
      <w:r w:rsidRPr="006740B3">
        <w:rPr>
          <w:color w:val="C00000"/>
          <w:sz w:val="32"/>
          <w:szCs w:val="32"/>
          <w:lang w:val="en-US"/>
        </w:rPr>
        <w:t># Tools</w:t>
      </w:r>
    </w:p>
    <w:p w14:paraId="7452466C" w14:textId="77777777" w:rsidR="00E414DB" w:rsidRDefault="00E414DB" w:rsidP="00E414DB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analyze the date and see The Datatypes for the column and look in NAN value and see what we can do as cleaning the date then I well </w:t>
      </w:r>
      <w:r w:rsidRPr="006740B3">
        <w:rPr>
          <w:lang w:val="en-US"/>
        </w:rPr>
        <w:t>will be us</w:t>
      </w:r>
      <w:r>
        <w:rPr>
          <w:lang w:val="en-US"/>
        </w:rPr>
        <w:t>ing</w:t>
      </w:r>
      <w:r w:rsidRPr="006740B3">
        <w:rPr>
          <w:lang w:val="en-US"/>
        </w:rPr>
        <w:t xml:space="preserve"> to achieve the goal of this study, ``` matplotlib, pandas,</w:t>
      </w:r>
      <w:r>
        <w:rPr>
          <w:lang w:val="en-US"/>
        </w:rPr>
        <w:t xml:space="preserve"> Nampay</w:t>
      </w:r>
      <w:r w:rsidRPr="006740B3">
        <w:rPr>
          <w:lang w:val="en-US"/>
        </w:rPr>
        <w:t xml:space="preserve"> ``` for discovering the data and </w:t>
      </w:r>
      <w:r>
        <w:rPr>
          <w:lang w:val="en-US"/>
        </w:rPr>
        <w:t xml:space="preserve">Clean it for </w:t>
      </w:r>
      <w:r w:rsidRPr="006740B3">
        <w:rPr>
          <w:lang w:val="en-US"/>
        </w:rPr>
        <w:t>train a</w:t>
      </w:r>
      <w:r>
        <w:rPr>
          <w:lang w:val="en-US"/>
        </w:rPr>
        <w:t xml:space="preserve"> liner Regression  </w:t>
      </w:r>
      <w:r w:rsidRPr="006740B3">
        <w:rPr>
          <w:lang w:val="en-US"/>
        </w:rPr>
        <w:t xml:space="preserve"> model. The work will be done through Jupyter notebook.</w:t>
      </w:r>
    </w:p>
    <w:p w14:paraId="1364A143" w14:textId="77777777" w:rsidR="00E414DB" w:rsidRPr="006740B3" w:rsidRDefault="00E414DB" w:rsidP="00E414DB">
      <w:pPr>
        <w:rPr>
          <w:lang w:val="en-US"/>
        </w:rPr>
      </w:pPr>
    </w:p>
    <w:p w14:paraId="5B520163" w14:textId="1B6C7731" w:rsidR="005C0526" w:rsidRDefault="00E414DB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740C121F" wp14:editId="7F73E02F">
                <wp:simplePos x="0" y="0"/>
                <wp:positionH relativeFrom="column">
                  <wp:posOffset>-1069975</wp:posOffset>
                </wp:positionH>
                <wp:positionV relativeFrom="paragraph">
                  <wp:posOffset>2292350</wp:posOffset>
                </wp:positionV>
                <wp:extent cx="7810500" cy="8686800"/>
                <wp:effectExtent l="0" t="0" r="0" b="0"/>
                <wp:wrapNone/>
                <wp:docPr id="3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10500" cy="8686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bg1">
                                <a:lumMod val="100000"/>
                                <a:lumOff val="0"/>
                                <a:gamma/>
                                <a:tint val="0"/>
                                <a:invGamma/>
                                <a:alpha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DEE71" id="Rectangle 5" o:spid="_x0000_s1026" style="position:absolute;margin-left:-84.25pt;margin-top:180.5pt;width:615pt;height:684pt;z-index:-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" fillcolor="white [28]" stroked="f" strokecolor="#4a7ebb" strokeweight="1.5pt">
                <v:fill opacity="0" color2="white [3212]" focus="100%" type="gradient"/>
                <v:shadow opacity="22938f" offset="0"/>
                <v:path arrowok="t"/>
                <v:textbox inset=",7.2pt,,7.2p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072" behindDoc="0" locked="0" layoutInCell="1" allowOverlap="1" wp14:anchorId="0C48E6D8" wp14:editId="2B25600E">
            <wp:simplePos x="0" y="0"/>
            <wp:positionH relativeFrom="column">
              <wp:posOffset>-1007277</wp:posOffset>
            </wp:positionH>
            <wp:positionV relativeFrom="paragraph">
              <wp:posOffset>7654927</wp:posOffset>
            </wp:positionV>
            <wp:extent cx="1726565" cy="1229360"/>
            <wp:effectExtent l="76200" t="95250" r="64135" b="66040"/>
            <wp:wrapNone/>
            <wp:docPr id="10" name="Picture 9" descr="j0262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0262215.jpg"/>
                    <pic:cNvPicPr/>
                  </pic:nvPicPr>
                  <pic:blipFill>
                    <a:blip r:embed="rId11"/>
                    <a:srcRect l="7489"/>
                    <a:stretch>
                      <a:fillRect/>
                    </a:stretch>
                  </pic:blipFill>
                  <pic:spPr>
                    <a:xfrm rot="21240000">
                      <a:off x="0" y="0"/>
                      <a:ext cx="172656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C37D78D" wp14:editId="7F891763">
                <wp:simplePos x="0" y="0"/>
                <wp:positionH relativeFrom="column">
                  <wp:posOffset>-1072127</wp:posOffset>
                </wp:positionH>
                <wp:positionV relativeFrom="paragraph">
                  <wp:posOffset>7515793</wp:posOffset>
                </wp:positionV>
                <wp:extent cx="1918970" cy="1468755"/>
                <wp:effectExtent l="76200" t="101600" r="113030" b="131445"/>
                <wp:wrapNone/>
                <wp:docPr id="30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240000">
                          <a:off x="0" y="0"/>
                          <a:ext cx="1918970" cy="1468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63411" dir="2700000" algn="ctr" rotWithShape="0">
                            <a:schemeClr val="bg1">
                              <a:lumMod val="50000"/>
                              <a:lumOff val="0"/>
                              <a:alpha val="35001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343BD" id="Rectangle 103" o:spid="_x0000_s1026" style="position:absolute;margin-left:-84.4pt;margin-top:591.8pt;width:151.1pt;height:115.65pt;rotation:-6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" fillcolor="white [3212]" stroked="f" strokecolor="#4a7ebb" strokeweight="1.5pt">
                <v:shadow on="t" color="#7f7f7f [1612]" opacity="22938f" offset="1.2455mm,1.2455mm"/>
                <v:path arrowok="t"/>
                <v:textbox inset=",7.2pt,,7.2pt"/>
              </v:rect>
            </w:pict>
          </mc:Fallback>
        </mc:AlternateContent>
      </w:r>
      <w:r w:rsidR="00190A10">
        <w:rPr>
          <w:noProof/>
        </w:rPr>
        <mc:AlternateContent>
          <mc:Choice Requires="wps">
            <w:drawing>
              <wp:anchor distT="36576" distB="36576" distL="36576" distR="36576" simplePos="0" relativeHeight="251634176" behindDoc="0" locked="0" layoutInCell="1" allowOverlap="1" wp14:anchorId="43198742" wp14:editId="11DF66DF">
                <wp:simplePos x="0" y="0"/>
                <wp:positionH relativeFrom="page">
                  <wp:posOffset>-269240</wp:posOffset>
                </wp:positionH>
                <wp:positionV relativeFrom="paragraph">
                  <wp:posOffset>8194675</wp:posOffset>
                </wp:positionV>
                <wp:extent cx="1314450" cy="469265"/>
                <wp:effectExtent l="0" t="0" r="0" b="0"/>
                <wp:wrapNone/>
                <wp:docPr id="1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5400000">
                          <a:off x="0" y="0"/>
                          <a:ext cx="131445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843807972"/>
                              <w:placeholder>
                                <w:docPart w:val="71467664D4F3D44C8A61BDFDB0BF26AA"/>
                              </w:placeholder>
                              <w:text/>
                            </w:sdtPr>
                            <w:sdtEndPr/>
                            <w:sdtContent>
                              <w:p w14:paraId="0B048E22" w14:textId="77777777" w:rsidR="00D71431" w:rsidRPr="00B92F13" w:rsidRDefault="00D71431" w:rsidP="00893FD8">
                                <w:pPr>
                                  <w:pStyle w:val="Name"/>
                                </w:pPr>
                                <w:r w:rsidRPr="00B92F13">
                                  <w:t>Name</w:t>
                                </w:r>
                              </w:p>
                            </w:sdtContent>
                          </w:sdt>
                          <w:sdt>
                            <w:sdtPr>
                              <w:id w:val="843807973"/>
                              <w:placeholder>
                                <w:docPart w:val="71467664D4F3D44C8A61BDFDB0BF26AA"/>
                              </w:placeholder>
                              <w:text/>
                            </w:sdtPr>
                            <w:sdtEndPr/>
                            <w:sdtContent>
                              <w:p w14:paraId="48CD54A4" w14:textId="77777777" w:rsidR="00D71431" w:rsidRPr="00B92F13" w:rsidRDefault="00D71431" w:rsidP="00C73B6C">
                                <w:pPr>
                                  <w:pStyle w:val="ContactInfo"/>
                                </w:pPr>
                                <w:r w:rsidRPr="00B92F13">
                                  <w:t>(555) 555-0125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98742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-21.2pt;margin-top:645.25pt;width:103.5pt;height:36.95pt;rotation:90;z-index:2516341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" filled="f" fillcolor="black" stroked="f" strokeweight="0" insetpen="t">
                <v:path arrowok="t"/>
                <v:textbox style="layout-flow:vertical" inset="2.85pt,2.85pt,2.85pt,2.85pt">
                  <w:txbxContent>
                    <w:sdt>
                      <w:sdtPr>
                        <w:id w:val="843807972"/>
                        <w:placeholder>
                          <w:docPart w:val="71467664D4F3D44C8A61BDFDB0BF26AA"/>
                        </w:placeholder>
                        <w:text/>
                      </w:sdtPr>
                      <w:sdtEndPr/>
                      <w:sdtContent>
                        <w:p w14:paraId="0B048E22" w14:textId="77777777" w:rsidR="00D71431" w:rsidRPr="00B92F13" w:rsidRDefault="00D71431" w:rsidP="00893FD8">
                          <w:pPr>
                            <w:pStyle w:val="Name"/>
                          </w:pPr>
                          <w:r w:rsidRPr="00B92F13">
                            <w:t>Name</w:t>
                          </w:r>
                        </w:p>
                      </w:sdtContent>
                    </w:sdt>
                    <w:sdt>
                      <w:sdtPr>
                        <w:id w:val="843807973"/>
                        <w:placeholder>
                          <w:docPart w:val="71467664D4F3D44C8A61BDFDB0BF26AA"/>
                        </w:placeholder>
                        <w:text/>
                      </w:sdtPr>
                      <w:sdtEndPr/>
                      <w:sdtContent>
                        <w:p w14:paraId="48CD54A4" w14:textId="77777777" w:rsidR="00D71431" w:rsidRPr="00B92F13" w:rsidRDefault="00D71431" w:rsidP="00C73B6C">
                          <w:pPr>
                            <w:pStyle w:val="ContactInfo"/>
                          </w:pPr>
                          <w:r w:rsidRPr="00B92F13">
                            <w:t>(555) 555-0125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sectPr w:rsidR="005C0526" w:rsidSect="005C05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D4629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504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90486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60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CC98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0633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0C59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8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380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72F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DB"/>
    <w:rsid w:val="00020410"/>
    <w:rsid w:val="00102588"/>
    <w:rsid w:val="00122A2E"/>
    <w:rsid w:val="0017743C"/>
    <w:rsid w:val="00190A10"/>
    <w:rsid w:val="001A2EDB"/>
    <w:rsid w:val="00206A08"/>
    <w:rsid w:val="00227E29"/>
    <w:rsid w:val="00250A3A"/>
    <w:rsid w:val="0027195A"/>
    <w:rsid w:val="00276E05"/>
    <w:rsid w:val="003602C4"/>
    <w:rsid w:val="003710A5"/>
    <w:rsid w:val="0038095F"/>
    <w:rsid w:val="003B7B4C"/>
    <w:rsid w:val="003E183B"/>
    <w:rsid w:val="0041058A"/>
    <w:rsid w:val="00467228"/>
    <w:rsid w:val="00477C1B"/>
    <w:rsid w:val="0048304C"/>
    <w:rsid w:val="004A19E4"/>
    <w:rsid w:val="004B5AD7"/>
    <w:rsid w:val="004D7562"/>
    <w:rsid w:val="004F51D6"/>
    <w:rsid w:val="005127FD"/>
    <w:rsid w:val="00534E95"/>
    <w:rsid w:val="005C0526"/>
    <w:rsid w:val="00674B28"/>
    <w:rsid w:val="00692295"/>
    <w:rsid w:val="007223DB"/>
    <w:rsid w:val="0073395B"/>
    <w:rsid w:val="00767A15"/>
    <w:rsid w:val="0077376F"/>
    <w:rsid w:val="007B6D56"/>
    <w:rsid w:val="008159F4"/>
    <w:rsid w:val="00886EF5"/>
    <w:rsid w:val="00893FD8"/>
    <w:rsid w:val="008D1A23"/>
    <w:rsid w:val="008F1CB6"/>
    <w:rsid w:val="009561B1"/>
    <w:rsid w:val="00992F04"/>
    <w:rsid w:val="009C2E04"/>
    <w:rsid w:val="00A05942"/>
    <w:rsid w:val="00A51EB3"/>
    <w:rsid w:val="00AC0D31"/>
    <w:rsid w:val="00AC33CA"/>
    <w:rsid w:val="00B127C3"/>
    <w:rsid w:val="00B64A40"/>
    <w:rsid w:val="00B81467"/>
    <w:rsid w:val="00B95DC5"/>
    <w:rsid w:val="00C64CF1"/>
    <w:rsid w:val="00C73B6C"/>
    <w:rsid w:val="00C7550F"/>
    <w:rsid w:val="00C95F05"/>
    <w:rsid w:val="00D71431"/>
    <w:rsid w:val="00D716A2"/>
    <w:rsid w:val="00DC22C7"/>
    <w:rsid w:val="00DF46F9"/>
    <w:rsid w:val="00E24BBD"/>
    <w:rsid w:val="00E32B87"/>
    <w:rsid w:val="00E414DB"/>
    <w:rsid w:val="00E56300"/>
    <w:rsid w:val="00E56592"/>
    <w:rsid w:val="00E826DA"/>
    <w:rsid w:val="00E86E37"/>
    <w:rsid w:val="00EB7558"/>
    <w:rsid w:val="00F050F6"/>
    <w:rsid w:val="00F111FD"/>
    <w:rsid w:val="00F21394"/>
    <w:rsid w:val="00FC2A0C"/>
    <w:rsid w:val="00FE3B50"/>
    <w:rsid w:val="00FF48C3"/>
    <w:rsid w:val="00FF6A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E59840"/>
  <w15:docId w15:val="{7799123F-C2FB-FB4D-B0FB-42C611C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14DB"/>
    <w:rPr>
      <w:lang w:val="en-SA"/>
    </w:rPr>
  </w:style>
  <w:style w:type="paragraph" w:styleId="Heading1">
    <w:name w:val="heading 1"/>
    <w:basedOn w:val="Normal"/>
    <w:next w:val="Normal"/>
    <w:link w:val="Heading1Char"/>
    <w:rsid w:val="007737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737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E3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B50"/>
    <w:rPr>
      <w:rFonts w:ascii="Tahoma" w:hAnsi="Tahoma" w:cs="Tahoma"/>
      <w:sz w:val="16"/>
      <w:szCs w:val="16"/>
    </w:rPr>
  </w:style>
  <w:style w:type="paragraph" w:customStyle="1" w:styleId="Carinfo">
    <w:name w:val="Car info"/>
    <w:basedOn w:val="Normal"/>
    <w:qFormat/>
    <w:rsid w:val="00893FD8"/>
  </w:style>
  <w:style w:type="paragraph" w:customStyle="1" w:styleId="Name">
    <w:name w:val="Name"/>
    <w:basedOn w:val="Normal"/>
    <w:qFormat/>
    <w:rsid w:val="00F050F6"/>
  </w:style>
  <w:style w:type="paragraph" w:customStyle="1" w:styleId="ContactInfo">
    <w:name w:val="Contact Info"/>
    <w:basedOn w:val="Normal"/>
    <w:qFormat/>
    <w:rsid w:val="00F050F6"/>
    <w:rPr>
      <w:b/>
    </w:rPr>
  </w:style>
  <w:style w:type="paragraph" w:customStyle="1" w:styleId="Price">
    <w:name w:val="Price"/>
    <w:basedOn w:val="Normal"/>
    <w:qFormat/>
    <w:rsid w:val="003E183B"/>
    <w:pPr>
      <w:jc w:val="center"/>
    </w:pPr>
    <w:rPr>
      <w:rFonts w:asciiTheme="majorHAnsi" w:hAnsiTheme="majorHAnsi"/>
      <w:b/>
      <w:color w:val="1F497D" w:themeColor="text2"/>
      <w:sz w:val="180"/>
      <w:szCs w:val="180"/>
    </w:rPr>
  </w:style>
  <w:style w:type="character" w:customStyle="1" w:styleId="Heading1Char">
    <w:name w:val="Heading 1 Char"/>
    <w:basedOn w:val="DefaultParagraphFont"/>
    <w:link w:val="Heading1"/>
    <w:rsid w:val="007737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ameandPhone">
    <w:name w:val="Name and Phone"/>
    <w:basedOn w:val="ContactInfo"/>
    <w:qFormat/>
    <w:rsid w:val="00FE3B50"/>
    <w:pPr>
      <w:jc w:val="center"/>
    </w:pPr>
    <w:rPr>
      <w:color w:val="17365D" w:themeColor="text2" w:themeShade="BF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rkialjuhani/Downloads/tf1033576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467664D4F3D44C8A61BDFDB0BF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90CCC-C563-B643-8C28-2A73D982FCB3}"/>
      </w:docPartPr>
      <w:docPartBody>
        <w:p w:rsidR="00000000" w:rsidRDefault="00F1078D">
          <w:pPr>
            <w:pStyle w:val="71467664D4F3D44C8A61BDFDB0BF26AA"/>
          </w:pPr>
          <w:r w:rsidRPr="00D960A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8D"/>
    <w:rsid w:val="00F1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71467664D4F3D44C8A61BDFDB0BF26AA">
    <w:name w:val="71467664D4F3D44C8A61BDFDB0BF26AA"/>
  </w:style>
  <w:style w:type="paragraph" w:customStyle="1" w:styleId="BE5FBFE0A0DBC1468801A70053934F13">
    <w:name w:val="BE5FBFE0A0DBC1468801A70053934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2009-05-30T21:26:35+00:00</AssetStart>
    <PublishStatusLookup xmlns="4873beb7-5857-4685-be1f-d57550cc96cc">
      <Value>270243</Value>
      <Value>1305770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Flyer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TP010335761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263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>FedEx</UANotes>
    <PrimaryImageGen xmlns="4873beb7-5857-4685-be1f-d57550cc96cc">true</PrimaryImageGen>
    <TPFriendlyName xmlns="4873beb7-5857-4685-be1f-d57550cc96cc">Flyer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143994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F66A43EF-8F60-4A86-9FC2-AF229EB5A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B7A3E-ECAD-44F5-B2F1-B7C1267E59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52F7C8-E137-4234-9901-C67C724C8E1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tf10335761_win32.dotx</Template>
  <TotalTime>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McCann Erickson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Flyer</dc:title>
  <dc:creator>Microsoft Office User</dc:creator>
  <cp:lastModifiedBy>Turki Mohammed D. Al-Juhani</cp:lastModifiedBy>
  <cp:revision>1</cp:revision>
  <dcterms:created xsi:type="dcterms:W3CDTF">2021-11-16T11:08:00Z</dcterms:created>
  <dcterms:modified xsi:type="dcterms:W3CDTF">2021-11-16T11:16:00Z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